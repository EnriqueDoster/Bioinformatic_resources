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E600" w14:textId="60E09D5B" w:rsidR="00AB791B" w:rsidRDefault="00E3134D" w:rsidP="00AB791B">
      <w:pPr>
        <w:rPr>
          <w:rFonts w:ascii="Times New Roman" w:hAnsi="Times New Roman"/>
          <w:i/>
          <w:sz w:val="28"/>
          <w:szCs w:val="28"/>
        </w:rPr>
      </w:pPr>
      <w:r>
        <w:rPr>
          <w:noProof/>
        </w:rPr>
        <w:drawing>
          <wp:anchor distT="36576" distB="36576" distL="36576" distR="36576" simplePos="0" relativeHeight="251643904" behindDoc="0" locked="0" layoutInCell="1" allowOverlap="1" wp14:anchorId="69EEF534" wp14:editId="6DA7EA1D">
            <wp:simplePos x="0" y="0"/>
            <wp:positionH relativeFrom="column">
              <wp:posOffset>8224520</wp:posOffset>
            </wp:positionH>
            <wp:positionV relativeFrom="paragraph">
              <wp:posOffset>-1270</wp:posOffset>
            </wp:positionV>
            <wp:extent cx="889000" cy="916305"/>
            <wp:effectExtent l="24447" t="32703" r="30798" b="30797"/>
            <wp:wrapNone/>
            <wp:docPr id="58" name="Picture 31" descr="j0437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j043795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038007">
                      <a:off x="0" y="0"/>
                      <a:ext cx="889000" cy="916305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DB3E2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36576" distB="36576" distL="36576" distR="36576" simplePos="0" relativeHeight="251644928" behindDoc="0" locked="0" layoutInCell="1" allowOverlap="1" wp14:anchorId="0F41CCD8" wp14:editId="50DE2FFF">
            <wp:simplePos x="0" y="0"/>
            <wp:positionH relativeFrom="column">
              <wp:posOffset>15875</wp:posOffset>
            </wp:positionH>
            <wp:positionV relativeFrom="paragraph">
              <wp:posOffset>8255</wp:posOffset>
            </wp:positionV>
            <wp:extent cx="889000" cy="916305"/>
            <wp:effectExtent l="5397" t="0" r="11748" b="11747"/>
            <wp:wrapNone/>
            <wp:docPr id="51" name="Picture 32" descr="j0437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j043795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889000" cy="916305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DB3E2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F916D" w14:textId="77777777" w:rsidR="0020365A" w:rsidRPr="00B172E4" w:rsidRDefault="0020365A" w:rsidP="00AB791B">
      <w:pPr>
        <w:rPr>
          <w:rFonts w:ascii="Times New Roman" w:hAnsi="Times New Roman"/>
          <w:b w:val="0"/>
          <w:bCs w:val="0"/>
          <w:i/>
          <w:sz w:val="40"/>
          <w:szCs w:val="40"/>
        </w:rPr>
      </w:pPr>
      <w:r w:rsidRPr="00B172E4">
        <w:rPr>
          <w:rFonts w:ascii="Times New Roman" w:hAnsi="Times New Roman"/>
          <w:b w:val="0"/>
          <w:bCs w:val="0"/>
          <w:i/>
          <w:sz w:val="40"/>
          <w:szCs w:val="40"/>
        </w:rPr>
        <w:t xml:space="preserve">This certifies </w:t>
      </w:r>
      <w:proofErr w:type="gramStart"/>
      <w:r w:rsidRPr="00B172E4">
        <w:rPr>
          <w:rFonts w:ascii="Times New Roman" w:hAnsi="Times New Roman"/>
          <w:b w:val="0"/>
          <w:bCs w:val="0"/>
          <w:i/>
          <w:sz w:val="40"/>
          <w:szCs w:val="40"/>
        </w:rPr>
        <w:t>that</w:t>
      </w:r>
      <w:proofErr w:type="gramEnd"/>
    </w:p>
    <w:p w14:paraId="759ACD26" w14:textId="22E55F58" w:rsidR="001700F4" w:rsidRDefault="001700F4" w:rsidP="00AB791B">
      <w:pPr>
        <w:rPr>
          <w:rFonts w:ascii="Times New Roman" w:hAnsi="Times New Roman"/>
          <w:b w:val="0"/>
          <w:i/>
          <w:sz w:val="28"/>
          <w:szCs w:val="28"/>
        </w:rPr>
      </w:pPr>
    </w:p>
    <w:p w14:paraId="4EBD20BE" w14:textId="4B48260A" w:rsidR="00AB791B" w:rsidRPr="00FD4EE5" w:rsidRDefault="006507A1" w:rsidP="00AB791B">
      <w:pPr>
        <w:rPr>
          <w:rFonts w:ascii="Edwardian Script ITC" w:hAnsi="Edwardian Script ITC"/>
          <w:sz w:val="72"/>
          <w:szCs w:val="72"/>
        </w:rPr>
      </w:pPr>
      <w:r>
        <w:rPr>
          <w:rFonts w:ascii="Edwardian Script ITC" w:hAnsi="Edwardian Script ITC"/>
          <w:sz w:val="72"/>
          <w:szCs w:val="72"/>
        </w:rPr>
        <w:t>Claire Mitchell</w:t>
      </w:r>
    </w:p>
    <w:p w14:paraId="489DEF44" w14:textId="22B5855F" w:rsidR="001700F4" w:rsidRDefault="001700F4" w:rsidP="00AB791B">
      <w:pPr>
        <w:rPr>
          <w:rFonts w:ascii="Times New Roman" w:hAnsi="Times New Roman"/>
          <w:i/>
          <w:sz w:val="32"/>
          <w:szCs w:val="32"/>
        </w:rPr>
      </w:pPr>
    </w:p>
    <w:p w14:paraId="6DF0E02A" w14:textId="4F4E78A2" w:rsidR="00AB791B" w:rsidRPr="00B172E4" w:rsidRDefault="00856B1B" w:rsidP="00AB791B">
      <w:pPr>
        <w:rPr>
          <w:rFonts w:ascii="Times New Roman" w:hAnsi="Times New Roman"/>
          <w:b w:val="0"/>
          <w:bCs w:val="0"/>
          <w:i/>
          <w:sz w:val="40"/>
          <w:szCs w:val="40"/>
        </w:rPr>
      </w:pPr>
      <w:r w:rsidRPr="00B172E4">
        <w:rPr>
          <w:rFonts w:ascii="Times New Roman" w:hAnsi="Times New Roman"/>
          <w:b w:val="0"/>
          <w:bCs w:val="0"/>
          <w:i/>
          <w:sz w:val="40"/>
          <w:szCs w:val="40"/>
        </w:rPr>
        <w:t>Has participated</w:t>
      </w:r>
      <w:r w:rsidR="006A6F94">
        <w:rPr>
          <w:rFonts w:ascii="Times New Roman" w:hAnsi="Times New Roman"/>
          <w:b w:val="0"/>
          <w:bCs w:val="0"/>
          <w:i/>
          <w:sz w:val="40"/>
          <w:szCs w:val="40"/>
        </w:rPr>
        <w:t xml:space="preserve"> fully</w:t>
      </w:r>
      <w:r w:rsidRPr="00B172E4">
        <w:rPr>
          <w:rFonts w:ascii="Times New Roman" w:hAnsi="Times New Roman"/>
          <w:b w:val="0"/>
          <w:bCs w:val="0"/>
          <w:i/>
          <w:sz w:val="40"/>
          <w:szCs w:val="40"/>
        </w:rPr>
        <w:t xml:space="preserve"> </w:t>
      </w:r>
      <w:r w:rsidR="00A933F5" w:rsidRPr="00B172E4">
        <w:rPr>
          <w:rFonts w:ascii="Times New Roman" w:hAnsi="Times New Roman"/>
          <w:b w:val="0"/>
          <w:bCs w:val="0"/>
          <w:i/>
          <w:sz w:val="40"/>
          <w:szCs w:val="40"/>
        </w:rPr>
        <w:t xml:space="preserve">in </w:t>
      </w:r>
      <w:r w:rsidRPr="00B172E4">
        <w:rPr>
          <w:rFonts w:ascii="Times New Roman" w:hAnsi="Times New Roman"/>
          <w:b w:val="0"/>
          <w:bCs w:val="0"/>
          <w:i/>
          <w:sz w:val="40"/>
          <w:szCs w:val="40"/>
        </w:rPr>
        <w:t xml:space="preserve">the </w:t>
      </w:r>
      <w:r w:rsidR="00D25400">
        <w:rPr>
          <w:rFonts w:ascii="Times New Roman" w:hAnsi="Times New Roman"/>
          <w:b w:val="0"/>
          <w:bCs w:val="0"/>
          <w:i/>
          <w:sz w:val="40"/>
          <w:szCs w:val="40"/>
        </w:rPr>
        <w:t>5</w:t>
      </w:r>
      <w:r w:rsidRPr="00B172E4">
        <w:rPr>
          <w:rFonts w:ascii="Times New Roman" w:hAnsi="Times New Roman"/>
          <w:b w:val="0"/>
          <w:bCs w:val="0"/>
          <w:i/>
          <w:sz w:val="40"/>
          <w:szCs w:val="40"/>
        </w:rPr>
        <w:t xml:space="preserve">-day </w:t>
      </w:r>
      <w:proofErr w:type="gramStart"/>
      <w:r w:rsidR="008A7626" w:rsidRPr="00B172E4">
        <w:rPr>
          <w:rFonts w:ascii="Times New Roman" w:hAnsi="Times New Roman"/>
          <w:b w:val="0"/>
          <w:bCs w:val="0"/>
          <w:i/>
          <w:sz w:val="40"/>
          <w:szCs w:val="40"/>
        </w:rPr>
        <w:t>course</w:t>
      </w:r>
      <w:proofErr w:type="gramEnd"/>
    </w:p>
    <w:p w14:paraId="4CD48AA4" w14:textId="77777777" w:rsidR="00462224" w:rsidRDefault="00462224" w:rsidP="00AB791B">
      <w:pPr>
        <w:rPr>
          <w:rFonts w:ascii="Times New Roman" w:hAnsi="Times New Roman"/>
          <w:i/>
          <w:sz w:val="16"/>
          <w:szCs w:val="16"/>
        </w:rPr>
      </w:pPr>
    </w:p>
    <w:p w14:paraId="5407B798" w14:textId="0ECDA2FB" w:rsidR="00AB791B" w:rsidRPr="00D25400" w:rsidRDefault="00D87C1C" w:rsidP="001700F4">
      <w:pPr>
        <w:pStyle w:val="Heading3"/>
        <w:spacing w:before="0" w:after="0"/>
        <w:textAlignment w:val="baseline"/>
        <w:rPr>
          <w:rFonts w:ascii="Albany AMT" w:hAnsi="Albany AMT" w:cs="Albany AMT"/>
          <w:sz w:val="48"/>
          <w:szCs w:val="48"/>
        </w:rPr>
      </w:pPr>
      <w:r w:rsidRPr="00D25400">
        <w:rPr>
          <w:rFonts w:ascii="Albany AMT" w:hAnsi="Albany AMT" w:cs="Albany AMT"/>
          <w:sz w:val="48"/>
          <w:szCs w:val="48"/>
        </w:rPr>
        <w:t>“</w:t>
      </w:r>
      <w:proofErr w:type="spellStart"/>
      <w:r w:rsidR="00CF3A65" w:rsidRPr="00CF3A65">
        <w:rPr>
          <w:rFonts w:ascii="Albany AMT" w:hAnsi="Albany AMT" w:cs="Albany AMT"/>
          <w:sz w:val="48"/>
          <w:szCs w:val="48"/>
          <w:bdr w:val="none" w:sz="0" w:space="0" w:color="auto" w:frame="1"/>
        </w:rPr>
        <w:t>Analyzing</w:t>
      </w:r>
      <w:proofErr w:type="spellEnd"/>
      <w:r w:rsidR="00CF3A65" w:rsidRPr="00CF3A65">
        <w:rPr>
          <w:rFonts w:ascii="Albany AMT" w:hAnsi="Albany AMT" w:cs="Albany AMT"/>
          <w:sz w:val="48"/>
          <w:szCs w:val="48"/>
          <w:bdr w:val="none" w:sz="0" w:space="0" w:color="auto" w:frame="1"/>
        </w:rPr>
        <w:t>, Interpreting</w:t>
      </w:r>
      <w:r w:rsidR="00043309">
        <w:rPr>
          <w:rFonts w:ascii="Albany AMT" w:hAnsi="Albany AMT" w:cs="Albany AMT"/>
          <w:sz w:val="48"/>
          <w:szCs w:val="48"/>
          <w:bdr w:val="none" w:sz="0" w:space="0" w:color="auto" w:frame="1"/>
        </w:rPr>
        <w:t>,</w:t>
      </w:r>
      <w:r w:rsidR="00CF3A65" w:rsidRPr="00CF3A65">
        <w:rPr>
          <w:rFonts w:ascii="Albany AMT" w:hAnsi="Albany AMT" w:cs="Albany AMT"/>
          <w:sz w:val="48"/>
          <w:szCs w:val="48"/>
          <w:bdr w:val="none" w:sz="0" w:space="0" w:color="auto" w:frame="1"/>
        </w:rPr>
        <w:t xml:space="preserve"> and Presenting</w:t>
      </w:r>
      <w:r w:rsidR="00043309">
        <w:rPr>
          <w:rFonts w:ascii="Albany AMT" w:hAnsi="Albany AMT" w:cs="Albany AMT"/>
          <w:sz w:val="48"/>
          <w:szCs w:val="48"/>
          <w:bdr w:val="none" w:sz="0" w:space="0" w:color="auto" w:frame="1"/>
        </w:rPr>
        <w:br/>
      </w:r>
      <w:r w:rsidR="00CF3A65" w:rsidRPr="00CF3A65">
        <w:rPr>
          <w:rFonts w:ascii="Albany AMT" w:hAnsi="Albany AMT" w:cs="Albany AMT"/>
          <w:sz w:val="48"/>
          <w:szCs w:val="48"/>
          <w:bdr w:val="none" w:sz="0" w:space="0" w:color="auto" w:frame="1"/>
        </w:rPr>
        <w:t xml:space="preserve"> Microbiome</w:t>
      </w:r>
      <w:r w:rsidR="00043309">
        <w:rPr>
          <w:rFonts w:ascii="Albany AMT" w:hAnsi="Albany AMT" w:cs="Albany AMT"/>
          <w:sz w:val="48"/>
          <w:szCs w:val="48"/>
          <w:bdr w:val="none" w:sz="0" w:space="0" w:color="auto" w:frame="1"/>
        </w:rPr>
        <w:t xml:space="preserve"> and </w:t>
      </w:r>
      <w:proofErr w:type="spellStart"/>
      <w:r w:rsidR="00CF3A65" w:rsidRPr="00CF3A65">
        <w:rPr>
          <w:rFonts w:ascii="Albany AMT" w:hAnsi="Albany AMT" w:cs="Albany AMT"/>
          <w:sz w:val="48"/>
          <w:szCs w:val="48"/>
          <w:bdr w:val="none" w:sz="0" w:space="0" w:color="auto" w:frame="1"/>
        </w:rPr>
        <w:t>Resistome</w:t>
      </w:r>
      <w:proofErr w:type="spellEnd"/>
      <w:r w:rsidR="00CF3A65" w:rsidRPr="00CF3A65">
        <w:rPr>
          <w:rFonts w:ascii="Albany AMT" w:hAnsi="Albany AMT" w:cs="Albany AMT"/>
          <w:sz w:val="48"/>
          <w:szCs w:val="48"/>
          <w:bdr w:val="none" w:sz="0" w:space="0" w:color="auto" w:frame="1"/>
        </w:rPr>
        <w:t xml:space="preserve"> </w:t>
      </w:r>
      <w:proofErr w:type="gramStart"/>
      <w:r w:rsidR="00CF3A65" w:rsidRPr="00CF3A65">
        <w:rPr>
          <w:rFonts w:ascii="Albany AMT" w:hAnsi="Albany AMT" w:cs="Albany AMT"/>
          <w:sz w:val="48"/>
          <w:szCs w:val="48"/>
          <w:bdr w:val="none" w:sz="0" w:space="0" w:color="auto" w:frame="1"/>
        </w:rPr>
        <w:t>Data</w:t>
      </w:r>
      <w:r w:rsidR="00043309">
        <w:rPr>
          <w:rFonts w:ascii="Albany AMT" w:hAnsi="Albany AMT" w:cs="Albany AMT"/>
          <w:sz w:val="48"/>
          <w:szCs w:val="48"/>
          <w:bdr w:val="none" w:sz="0" w:space="0" w:color="auto" w:frame="1"/>
        </w:rPr>
        <w:t>”</w:t>
      </w:r>
      <w:proofErr w:type="gramEnd"/>
    </w:p>
    <w:p w14:paraId="471B2606" w14:textId="77777777" w:rsidR="001700F4" w:rsidRPr="001700F4" w:rsidRDefault="001700F4" w:rsidP="001700F4"/>
    <w:p w14:paraId="778E8BEB" w14:textId="71E2E57F" w:rsidR="00AB791B" w:rsidRPr="005D7FA6" w:rsidRDefault="00D25400" w:rsidP="00AB791B">
      <w:pPr>
        <w:rPr>
          <w:rFonts w:ascii="Times New Roman" w:hAnsi="Times New Roman"/>
          <w:b w:val="0"/>
          <w:bCs w:val="0"/>
          <w:i/>
          <w:sz w:val="40"/>
          <w:szCs w:val="40"/>
        </w:rPr>
      </w:pPr>
      <w:r>
        <w:rPr>
          <w:rFonts w:ascii="Times New Roman" w:hAnsi="Times New Roman"/>
          <w:b w:val="0"/>
          <w:bCs w:val="0"/>
          <w:i/>
          <w:sz w:val="40"/>
          <w:szCs w:val="40"/>
        </w:rPr>
        <w:t>June</w:t>
      </w:r>
      <w:r w:rsidR="00295BAA" w:rsidRPr="005D7FA6">
        <w:rPr>
          <w:rFonts w:ascii="Times New Roman" w:hAnsi="Times New Roman"/>
          <w:b w:val="0"/>
          <w:bCs w:val="0"/>
          <w:i/>
          <w:sz w:val="40"/>
          <w:szCs w:val="40"/>
        </w:rPr>
        <w:t xml:space="preserve"> </w:t>
      </w:r>
      <w:r w:rsidR="00CF3A65">
        <w:rPr>
          <w:rFonts w:ascii="Times New Roman" w:hAnsi="Times New Roman"/>
          <w:b w:val="0"/>
          <w:bCs w:val="0"/>
          <w:i/>
          <w:sz w:val="40"/>
          <w:szCs w:val="40"/>
        </w:rPr>
        <w:t>17</w:t>
      </w:r>
      <w:r w:rsidR="00295BAA" w:rsidRPr="005D7FA6">
        <w:rPr>
          <w:rFonts w:ascii="Times New Roman" w:hAnsi="Times New Roman"/>
          <w:b w:val="0"/>
          <w:bCs w:val="0"/>
          <w:i/>
          <w:sz w:val="40"/>
          <w:szCs w:val="40"/>
        </w:rPr>
        <w:t xml:space="preserve"> – </w:t>
      </w:r>
      <w:r w:rsidR="00CF3A65">
        <w:rPr>
          <w:rFonts w:ascii="Times New Roman" w:hAnsi="Times New Roman"/>
          <w:b w:val="0"/>
          <w:bCs w:val="0"/>
          <w:i/>
          <w:sz w:val="40"/>
          <w:szCs w:val="40"/>
        </w:rPr>
        <w:t>21</w:t>
      </w:r>
      <w:r w:rsidR="00295BAA" w:rsidRPr="005D7FA6">
        <w:rPr>
          <w:rFonts w:ascii="Times New Roman" w:hAnsi="Times New Roman"/>
          <w:b w:val="0"/>
          <w:bCs w:val="0"/>
          <w:i/>
          <w:sz w:val="40"/>
          <w:szCs w:val="40"/>
        </w:rPr>
        <w:t>, 202</w:t>
      </w:r>
      <w:r w:rsidR="00D145E4">
        <w:rPr>
          <w:rFonts w:ascii="Times New Roman" w:hAnsi="Times New Roman"/>
          <w:b w:val="0"/>
          <w:bCs w:val="0"/>
          <w:i/>
          <w:sz w:val="40"/>
          <w:szCs w:val="40"/>
        </w:rPr>
        <w:t>4</w:t>
      </w:r>
    </w:p>
    <w:p w14:paraId="72A32B02" w14:textId="52CA4607" w:rsidR="001700F4" w:rsidRPr="00E42F83" w:rsidRDefault="001700F4" w:rsidP="00AB791B">
      <w:pPr>
        <w:rPr>
          <w:rFonts w:ascii="Times New Roman" w:hAnsi="Times New Roman"/>
          <w:sz w:val="24"/>
          <w:szCs w:val="24"/>
        </w:rPr>
      </w:pPr>
    </w:p>
    <w:p w14:paraId="78B5E3C2" w14:textId="0C6D75FC" w:rsidR="00A933F5" w:rsidRPr="005D7FA6" w:rsidRDefault="001700F4" w:rsidP="00AB791B">
      <w:pPr>
        <w:spacing w:after="120"/>
        <w:rPr>
          <w:rStyle w:val="apple-converted-space"/>
          <w:rFonts w:ascii="Times New Roman" w:hAnsi="Times New Roman"/>
          <w:b w:val="0"/>
          <w:i/>
          <w:sz w:val="32"/>
          <w:szCs w:val="32"/>
        </w:rPr>
      </w:pPr>
      <w:r w:rsidRPr="005D7FA6">
        <w:rPr>
          <w:rFonts w:ascii="Times New Roman" w:hAnsi="Times New Roman"/>
          <w:b w:val="0"/>
          <w:i/>
          <w:sz w:val="32"/>
          <w:szCs w:val="32"/>
        </w:rPr>
        <w:t>Presented by</w:t>
      </w:r>
      <w:r w:rsidR="00EC55FE">
        <w:rPr>
          <w:rFonts w:ascii="Times New Roman" w:hAnsi="Times New Roman"/>
          <w:b w:val="0"/>
          <w:i/>
          <w:sz w:val="32"/>
          <w:szCs w:val="32"/>
        </w:rPr>
        <w:t xml:space="preserve"> </w:t>
      </w:r>
      <w:r w:rsidR="00AB791B" w:rsidRPr="005D7FA6">
        <w:rPr>
          <w:rFonts w:ascii="Times New Roman" w:hAnsi="Times New Roman"/>
          <w:i/>
          <w:sz w:val="32"/>
          <w:szCs w:val="32"/>
        </w:rPr>
        <w:t>the</w:t>
      </w:r>
      <w:r w:rsidR="00EC55FE">
        <w:rPr>
          <w:rFonts w:ascii="Times New Roman" w:hAnsi="Times New Roman"/>
          <w:i/>
          <w:sz w:val="32"/>
          <w:szCs w:val="32"/>
        </w:rPr>
        <w:t xml:space="preserve"> </w:t>
      </w:r>
      <w:r w:rsidR="00AB791B" w:rsidRPr="005D7FA6">
        <w:rPr>
          <w:rStyle w:val="Strong"/>
          <w:rFonts w:ascii="Times New Roman" w:hAnsi="Times New Roman"/>
          <w:b/>
          <w:i/>
          <w:sz w:val="32"/>
          <w:szCs w:val="32"/>
        </w:rPr>
        <w:t>Centre for Veterinary Epidemiological Research</w:t>
      </w:r>
      <w:r w:rsidR="00EC55FE">
        <w:rPr>
          <w:rStyle w:val="Strong"/>
          <w:rFonts w:ascii="Times New Roman" w:hAnsi="Times New Roman"/>
          <w:b/>
          <w:i/>
          <w:sz w:val="32"/>
          <w:szCs w:val="32"/>
        </w:rPr>
        <w:t xml:space="preserve"> </w:t>
      </w:r>
      <w:r w:rsidR="00AB791B" w:rsidRPr="005D7FA6">
        <w:rPr>
          <w:rStyle w:val="apple-converted-space"/>
          <w:rFonts w:ascii="Times New Roman" w:hAnsi="Times New Roman"/>
          <w:b w:val="0"/>
          <w:i/>
          <w:sz w:val="32"/>
          <w:szCs w:val="32"/>
        </w:rPr>
        <w:t xml:space="preserve">at </w:t>
      </w:r>
      <w:r w:rsidR="00CB472E" w:rsidRPr="005D7FA6">
        <w:rPr>
          <w:rStyle w:val="apple-converted-space"/>
          <w:rFonts w:ascii="Times New Roman" w:hAnsi="Times New Roman"/>
          <w:b w:val="0"/>
          <w:i/>
          <w:sz w:val="32"/>
          <w:szCs w:val="32"/>
        </w:rPr>
        <w:t xml:space="preserve">the </w:t>
      </w:r>
      <w:r w:rsidR="00AB791B" w:rsidRPr="005D7FA6">
        <w:rPr>
          <w:rStyle w:val="apple-converted-space"/>
          <w:rFonts w:ascii="Times New Roman" w:hAnsi="Times New Roman"/>
          <w:b w:val="0"/>
          <w:i/>
          <w:sz w:val="32"/>
          <w:szCs w:val="32"/>
        </w:rPr>
        <w:t>Atlantic Veterinary College</w:t>
      </w:r>
    </w:p>
    <w:p w14:paraId="528D1D35" w14:textId="6B1F7925" w:rsidR="00EC55FE" w:rsidRDefault="00A933F5" w:rsidP="00EC55FE">
      <w:pPr>
        <w:spacing w:after="120"/>
        <w:rPr>
          <w:rStyle w:val="apple-converted-space"/>
          <w:rFonts w:ascii="Times New Roman" w:hAnsi="Times New Roman"/>
          <w:i/>
          <w:sz w:val="32"/>
          <w:szCs w:val="32"/>
        </w:rPr>
      </w:pPr>
      <w:r w:rsidRPr="005D7FA6">
        <w:rPr>
          <w:rStyle w:val="apple-converted-space"/>
          <w:rFonts w:ascii="Times New Roman" w:hAnsi="Times New Roman"/>
          <w:i/>
          <w:sz w:val="32"/>
          <w:szCs w:val="32"/>
        </w:rPr>
        <w:t>University of Prince Edward Isla</w:t>
      </w:r>
      <w:r w:rsidR="00EC55FE">
        <w:rPr>
          <w:rStyle w:val="apple-converted-space"/>
          <w:rFonts w:ascii="Times New Roman" w:hAnsi="Times New Roman"/>
          <w:i/>
          <w:sz w:val="32"/>
          <w:szCs w:val="32"/>
        </w:rPr>
        <w:t>nd</w:t>
      </w:r>
    </w:p>
    <w:p w14:paraId="2A25CC32" w14:textId="12A1F1AC" w:rsidR="00EC55FE" w:rsidRDefault="00882586" w:rsidP="00EC55FE">
      <w:pPr>
        <w:spacing w:after="120"/>
        <w:rPr>
          <w:rStyle w:val="apple-converted-space"/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noProof/>
          <w:lang w:val="en-CA" w:eastAsia="zh-CN"/>
        </w:rPr>
        <w:drawing>
          <wp:anchor distT="0" distB="0" distL="114300" distR="114300" simplePos="0" relativeHeight="251787264" behindDoc="1" locked="0" layoutInCell="1" allowOverlap="1" wp14:anchorId="7DF41486" wp14:editId="1396B9AB">
            <wp:simplePos x="0" y="0"/>
            <wp:positionH relativeFrom="column">
              <wp:posOffset>1604645</wp:posOffset>
            </wp:positionH>
            <wp:positionV relativeFrom="paragraph">
              <wp:posOffset>307340</wp:posOffset>
            </wp:positionV>
            <wp:extent cx="1360170" cy="902970"/>
            <wp:effectExtent l="0" t="0" r="0" b="0"/>
            <wp:wrapTight wrapText="bothSides">
              <wp:wrapPolygon edited="0">
                <wp:start x="0" y="0"/>
                <wp:lineTo x="0" y="20962"/>
                <wp:lineTo x="21176" y="20962"/>
                <wp:lineTo x="21176" y="0"/>
                <wp:lineTo x="0" y="0"/>
              </wp:wrapPolygon>
            </wp:wrapTight>
            <wp:docPr id="2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pple-converted-space"/>
          <w:rFonts w:ascii="Times New Roman" w:hAnsi="Times New Roman"/>
          <w:i/>
          <w:noProof/>
          <w:sz w:val="32"/>
          <w:szCs w:val="32"/>
        </w:rPr>
        <w:drawing>
          <wp:anchor distT="0" distB="0" distL="114300" distR="114300" simplePos="0" relativeHeight="251788288" behindDoc="1" locked="0" layoutInCell="1" allowOverlap="1" wp14:anchorId="380BF94C" wp14:editId="0ABF0F37">
            <wp:simplePos x="0" y="0"/>
            <wp:positionH relativeFrom="column">
              <wp:posOffset>3093085</wp:posOffset>
            </wp:positionH>
            <wp:positionV relativeFrom="paragraph">
              <wp:posOffset>383540</wp:posOffset>
            </wp:positionV>
            <wp:extent cx="791845" cy="993140"/>
            <wp:effectExtent l="0" t="0" r="8255" b="0"/>
            <wp:wrapTight wrapText="bothSides">
              <wp:wrapPolygon edited="0">
                <wp:start x="0" y="0"/>
                <wp:lineTo x="0" y="21130"/>
                <wp:lineTo x="21306" y="21130"/>
                <wp:lineTo x="21306" y="0"/>
                <wp:lineTo x="0" y="0"/>
              </wp:wrapPolygon>
            </wp:wrapTight>
            <wp:docPr id="178271257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99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lang w:val="en-CA" w:eastAsia="zh-CN"/>
        </w:rPr>
        <w:drawing>
          <wp:anchor distT="0" distB="0" distL="114300" distR="114300" simplePos="0" relativeHeight="251786240" behindDoc="0" locked="0" layoutInCell="1" allowOverlap="1" wp14:anchorId="69C9C5EA" wp14:editId="43075119">
            <wp:simplePos x="0" y="0"/>
            <wp:positionH relativeFrom="column">
              <wp:posOffset>-1905</wp:posOffset>
            </wp:positionH>
            <wp:positionV relativeFrom="paragraph">
              <wp:posOffset>336550</wp:posOffset>
            </wp:positionV>
            <wp:extent cx="1743075" cy="771525"/>
            <wp:effectExtent l="0" t="0" r="9525" b="9525"/>
            <wp:wrapNone/>
            <wp:docPr id="1" name="Picture 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33E0A1" w14:textId="69C0FE7E" w:rsidR="00EC55FE" w:rsidRDefault="00043309" w:rsidP="00EC55FE">
      <w:pPr>
        <w:spacing w:after="120"/>
        <w:rPr>
          <w:rStyle w:val="apple-converted-space"/>
          <w:rFonts w:ascii="Times New Roman" w:hAnsi="Times New Roman"/>
          <w:i/>
          <w:sz w:val="32"/>
          <w:szCs w:val="32"/>
        </w:rPr>
      </w:pPr>
      <w:r w:rsidRPr="00EE6E18">
        <w:rPr>
          <w:noProof/>
        </w:rPr>
        <w:drawing>
          <wp:anchor distT="0" distB="0" distL="114300" distR="114300" simplePos="0" relativeHeight="251789312" behindDoc="1" locked="0" layoutInCell="1" allowOverlap="1" wp14:anchorId="549B41F3" wp14:editId="17C78E39">
            <wp:simplePos x="0" y="0"/>
            <wp:positionH relativeFrom="column">
              <wp:posOffset>4294893</wp:posOffset>
            </wp:positionH>
            <wp:positionV relativeFrom="paragraph">
              <wp:posOffset>70485</wp:posOffset>
            </wp:positionV>
            <wp:extent cx="1922145" cy="1079500"/>
            <wp:effectExtent l="0" t="0" r="1905" b="6350"/>
            <wp:wrapTight wrapText="bothSides">
              <wp:wrapPolygon edited="0">
                <wp:start x="0" y="0"/>
                <wp:lineTo x="0" y="21346"/>
                <wp:lineTo x="21407" y="21346"/>
                <wp:lineTo x="21407" y="0"/>
                <wp:lineTo x="0" y="0"/>
              </wp:wrapPolygon>
            </wp:wrapTight>
            <wp:docPr id="1638481735" name="Picture 1" descr="A logo with a letter 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81735" name="Picture 1" descr="A logo with a letter 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0336" behindDoc="1" locked="0" layoutInCell="1" allowOverlap="1" wp14:anchorId="1C034D8C" wp14:editId="313E3C0A">
            <wp:simplePos x="0" y="0"/>
            <wp:positionH relativeFrom="column">
              <wp:posOffset>6440170</wp:posOffset>
            </wp:positionH>
            <wp:positionV relativeFrom="paragraph">
              <wp:posOffset>209550</wp:posOffset>
            </wp:positionV>
            <wp:extent cx="2682240" cy="601345"/>
            <wp:effectExtent l="0" t="0" r="0" b="0"/>
            <wp:wrapTight wrapText="bothSides">
              <wp:wrapPolygon edited="0">
                <wp:start x="0" y="0"/>
                <wp:lineTo x="0" y="20984"/>
                <wp:lineTo x="5011" y="20984"/>
                <wp:lineTo x="21477" y="18247"/>
                <wp:lineTo x="21477" y="3193"/>
                <wp:lineTo x="5011" y="0"/>
                <wp:lineTo x="0" y="0"/>
              </wp:wrapPolygon>
            </wp:wrapTight>
            <wp:docPr id="431963825" name="Picture 29" descr="Texas A&amp;M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as A&amp;M Universi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46C80" w14:textId="3E2F12F8" w:rsidR="00EC55FE" w:rsidRDefault="00EC55FE" w:rsidP="00EC55FE">
      <w:pPr>
        <w:pStyle w:val="NormalWeb"/>
      </w:pPr>
    </w:p>
    <w:p w14:paraId="6D95D703" w14:textId="4A058336" w:rsidR="00EC55FE" w:rsidRDefault="00EC55FE" w:rsidP="00EC55FE">
      <w:pPr>
        <w:spacing w:after="120"/>
        <w:rPr>
          <w:rStyle w:val="apple-converted-space"/>
          <w:rFonts w:ascii="Times New Roman" w:hAnsi="Times New Roman"/>
          <w:i/>
          <w:sz w:val="32"/>
          <w:szCs w:val="32"/>
        </w:rPr>
      </w:pPr>
    </w:p>
    <w:p w14:paraId="56F6D5A2" w14:textId="2739C971" w:rsidR="00D25400" w:rsidRPr="00EC55FE" w:rsidRDefault="00043309" w:rsidP="00EC55FE">
      <w:pPr>
        <w:spacing w:after="120"/>
        <w:rPr>
          <w:rStyle w:val="apple-converted-space"/>
          <w:rFonts w:ascii="Times New Roman" w:hAnsi="Times New Roman"/>
          <w:i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83168" behindDoc="1" locked="0" layoutInCell="1" allowOverlap="1" wp14:anchorId="524A75E6" wp14:editId="2E2AA40A">
            <wp:simplePos x="0" y="0"/>
            <wp:positionH relativeFrom="column">
              <wp:posOffset>4797425</wp:posOffset>
            </wp:positionH>
            <wp:positionV relativeFrom="paragraph">
              <wp:posOffset>229235</wp:posOffset>
            </wp:positionV>
            <wp:extent cx="1641475" cy="719455"/>
            <wp:effectExtent l="0" t="0" r="0" b="4445"/>
            <wp:wrapTight wrapText="bothSides">
              <wp:wrapPolygon edited="0">
                <wp:start x="13202" y="0"/>
                <wp:lineTo x="0" y="3432"/>
                <wp:lineTo x="0" y="5719"/>
                <wp:lineTo x="3008" y="7626"/>
                <wp:lineTo x="4011" y="12201"/>
                <wp:lineTo x="17547" y="12583"/>
                <wp:lineTo x="16545" y="15252"/>
                <wp:lineTo x="15542" y="18683"/>
                <wp:lineTo x="15542" y="20971"/>
                <wp:lineTo x="15709" y="21352"/>
                <wp:lineTo x="16545" y="21352"/>
                <wp:lineTo x="17547" y="18683"/>
                <wp:lineTo x="19720" y="9914"/>
                <wp:lineTo x="19051" y="8007"/>
                <wp:lineTo x="16879" y="6482"/>
                <wp:lineTo x="17882" y="3813"/>
                <wp:lineTo x="17380" y="2669"/>
                <wp:lineTo x="14205" y="0"/>
                <wp:lineTo x="13202" y="0"/>
              </wp:wrapPolygon>
            </wp:wrapTight>
            <wp:docPr id="972486475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86475" name="Picture 29" descr="A close up of a sig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586">
        <w:rPr>
          <w:noProof/>
        </w:rPr>
        <w:drawing>
          <wp:anchor distT="0" distB="0" distL="114300" distR="114300" simplePos="0" relativeHeight="251784192" behindDoc="1" locked="0" layoutInCell="1" allowOverlap="1" wp14:anchorId="5F8B0F3C" wp14:editId="08669CEB">
            <wp:simplePos x="0" y="0"/>
            <wp:positionH relativeFrom="column">
              <wp:posOffset>1348740</wp:posOffset>
            </wp:positionH>
            <wp:positionV relativeFrom="paragraph">
              <wp:posOffset>117697</wp:posOffset>
            </wp:positionV>
            <wp:extent cx="2170430" cy="719455"/>
            <wp:effectExtent l="0" t="0" r="1270" b="4445"/>
            <wp:wrapTight wrapText="bothSides">
              <wp:wrapPolygon edited="0">
                <wp:start x="0" y="0"/>
                <wp:lineTo x="0" y="21352"/>
                <wp:lineTo x="21486" y="21352"/>
                <wp:lineTo x="21486" y="0"/>
                <wp:lineTo x="0" y="0"/>
              </wp:wrapPolygon>
            </wp:wrapTight>
            <wp:docPr id="1266216824" name="Picture 27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16824" name="Picture 27" descr="A close-up of a sig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E4C">
        <w:rPr>
          <w:rFonts w:ascii="Times New Roman" w:hAnsi="Times New Roman"/>
          <w:noProof/>
        </w:rPr>
        <w:t xml:space="preserve">                                                                                               </w:t>
      </w:r>
    </w:p>
    <w:p w14:paraId="4F2A57DD" w14:textId="69E8E8D9" w:rsidR="000321BB" w:rsidRDefault="000321BB" w:rsidP="00A74373">
      <w:pPr>
        <w:spacing w:after="120"/>
        <w:jc w:val="left"/>
        <w:rPr>
          <w:rStyle w:val="apple-converted-space"/>
          <w:rFonts w:ascii="Times New Roman" w:hAnsi="Times New Roman"/>
        </w:rPr>
      </w:pPr>
    </w:p>
    <w:p w14:paraId="1B4BA3B7" w14:textId="58CBA51E" w:rsidR="00222D1A" w:rsidRPr="000321BB" w:rsidRDefault="00882586" w:rsidP="005F0FB5">
      <w:pPr>
        <w:ind w:left="2160"/>
        <w:jc w:val="both"/>
        <w:rPr>
          <w:rStyle w:val="apple-converted-space"/>
          <w:rFonts w:ascii="Times New Roman" w:hAnsi="Times New Roman"/>
        </w:rPr>
      </w:pPr>
      <w:r>
        <w:rPr>
          <w:rFonts w:ascii="Times New Roman" w:hAnsi="Times New Roman"/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7BE407" wp14:editId="2FA6048C">
                <wp:simplePos x="0" y="0"/>
                <wp:positionH relativeFrom="column">
                  <wp:posOffset>4587875</wp:posOffset>
                </wp:positionH>
                <wp:positionV relativeFrom="paragraph">
                  <wp:posOffset>131284</wp:posOffset>
                </wp:positionV>
                <wp:extent cx="2491105" cy="972185"/>
                <wp:effectExtent l="0" t="0" r="23495" b="18415"/>
                <wp:wrapNone/>
                <wp:docPr id="49" name="Text Box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972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2F83E" w14:textId="01F23228" w:rsidR="008A7626" w:rsidRDefault="008A7626" w:rsidP="00F90514">
                            <w:pPr>
                              <w:jc w:val="both"/>
                            </w:pPr>
                          </w:p>
                          <w:p w14:paraId="228A65F3" w14:textId="77777777" w:rsidR="008A7626" w:rsidRPr="00A933F5" w:rsidRDefault="008A7626" w:rsidP="00A933F5">
                            <w:pPr>
                              <w:jc w:val="both"/>
                              <w:rPr>
                                <w:rFonts w:ascii="Times New Roman" w:hAnsi="Times New Roman"/>
                                <w:sz w:val="8"/>
                                <w:szCs w:val="8"/>
                              </w:rPr>
                            </w:pPr>
                          </w:p>
                          <w:p w14:paraId="3275E5D5" w14:textId="762426A7" w:rsidR="008A7626" w:rsidRPr="005D4D98" w:rsidRDefault="00CF3A65" w:rsidP="00A933F5">
                            <w:pPr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CA"/>
                              </w:rPr>
                              <w:t>Paul Morley, DVM PhD DACVIM</w:t>
                            </w:r>
                          </w:p>
                          <w:p w14:paraId="6FFEEBF3" w14:textId="185ED08F" w:rsidR="008A7626" w:rsidRPr="00BE1D1B" w:rsidRDefault="00DD4C9C" w:rsidP="00A933F5">
                            <w:pPr>
                              <w:jc w:val="both"/>
                              <w:rPr>
                                <w:rStyle w:val="Hyperlink"/>
                                <w:rFonts w:ascii="Times New Roman" w:hAnsi="Times New Roman"/>
                                <w:b w:val="0"/>
                                <w:color w:val="auto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pacing w:val="-12"/>
                                <w:sz w:val="24"/>
                                <w:szCs w:val="24"/>
                                <w:shd w:val="clear" w:color="auto" w:fill="FFFFFF"/>
                              </w:rPr>
                              <w:t>P</w:t>
                            </w:r>
                            <w:r w:rsidR="00CF3A65">
                              <w:rPr>
                                <w:rFonts w:ascii="Times New Roman" w:hAnsi="Times New Roman"/>
                                <w:b w:val="0"/>
                                <w:spacing w:val="-12"/>
                                <w:sz w:val="24"/>
                                <w:szCs w:val="24"/>
                                <w:shd w:val="clear" w:color="auto" w:fill="FFFFFF"/>
                              </w:rPr>
                              <w:t>rofessor, Research Director</w:t>
                            </w:r>
                            <w:r w:rsidR="008A7626" w:rsidRPr="00BE1D1B">
                              <w:rPr>
                                <w:rStyle w:val="Hyperlink"/>
                                <w:rFonts w:ascii="Times New Roman" w:hAnsi="Times New Roman"/>
                                <w:b w:val="0"/>
                                <w:color w:val="auto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1AEC5BC" w14:textId="2A6D92DE" w:rsidR="008A7626" w:rsidRPr="00BE1D1B" w:rsidRDefault="00CF3A65" w:rsidP="00A933F5">
                            <w:pPr>
                              <w:jc w:val="both"/>
                              <w:rPr>
                                <w:rStyle w:val="Hyperlink"/>
                                <w:rFonts w:ascii="Times New Roman" w:hAnsi="Times New Roman"/>
                                <w:b w:val="0"/>
                                <w:color w:val="auto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yperlink"/>
                                <w:rFonts w:ascii="Times New Roman" w:hAnsi="Times New Roman"/>
                                <w:b w:val="0"/>
                                <w:color w:val="auto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w:t>VERO</w:t>
                            </w:r>
                            <w:r w:rsidR="00043309">
                              <w:rPr>
                                <w:rStyle w:val="Hyperlink"/>
                                <w:rFonts w:ascii="Times New Roman" w:hAnsi="Times New Roman"/>
                                <w:b w:val="0"/>
                                <w:color w:val="auto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w:t xml:space="preserve"> Program</w:t>
                            </w:r>
                          </w:p>
                          <w:p w14:paraId="48E48BE5" w14:textId="5707A81D" w:rsidR="008A7626" w:rsidRPr="00BE1D1B" w:rsidRDefault="00CF3A65" w:rsidP="00A933F5">
                            <w:pPr>
                              <w:jc w:val="both"/>
                              <w:rPr>
                                <w:rFonts w:ascii="Times New Roman" w:hAnsi="Times New Roman"/>
                                <w:b w:val="0"/>
                                <w:spacing w:val="-1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Hyperlink"/>
                                <w:rFonts w:ascii="Times New Roman" w:hAnsi="Times New Roman"/>
                                <w:b w:val="0"/>
                                <w:color w:val="auto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w:t>Texas A&amp;M University</w:t>
                            </w:r>
                          </w:p>
                          <w:p w14:paraId="02D7BECA" w14:textId="77777777" w:rsidR="008A7626" w:rsidRDefault="008A7626" w:rsidP="00A933F5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BE407" id="_x0000_t202" coordsize="21600,21600" o:spt="202" path="m,l,21600r21600,l21600,xe">
                <v:stroke joinstyle="miter"/>
                <v:path gradientshapeok="t" o:connecttype="rect"/>
              </v:shapetype>
              <v:shape id="Text Box 541" o:spid="_x0000_s1026" type="#_x0000_t202" style="position:absolute;left:0;text-align:left;margin-left:361.25pt;margin-top:10.35pt;width:196.15pt;height:76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" filled="f" strokecolor="white">
                <v:textbox>
                  <w:txbxContent>
                    <w:p w14:paraId="72D2F83E" w14:textId="01F23228" w:rsidR="008A7626" w:rsidRDefault="008A7626" w:rsidP="00F90514">
                      <w:pPr>
                        <w:jc w:val="both"/>
                      </w:pPr>
                    </w:p>
                    <w:p w14:paraId="228A65F3" w14:textId="77777777" w:rsidR="008A7626" w:rsidRPr="00A933F5" w:rsidRDefault="008A7626" w:rsidP="00A933F5">
                      <w:pPr>
                        <w:jc w:val="both"/>
                        <w:rPr>
                          <w:rFonts w:ascii="Times New Roman" w:hAnsi="Times New Roman"/>
                          <w:sz w:val="8"/>
                          <w:szCs w:val="8"/>
                        </w:rPr>
                      </w:pPr>
                    </w:p>
                    <w:p w14:paraId="3275E5D5" w14:textId="762426A7" w:rsidR="008A7626" w:rsidRPr="005D4D98" w:rsidRDefault="00CF3A65" w:rsidP="00A933F5">
                      <w:pPr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CA"/>
                        </w:rPr>
                        <w:t>Paul Morley, DVM PhD DACVIM</w:t>
                      </w:r>
                    </w:p>
                    <w:p w14:paraId="6FFEEBF3" w14:textId="185ED08F" w:rsidR="008A7626" w:rsidRPr="00BE1D1B" w:rsidRDefault="00DD4C9C" w:rsidP="00A933F5">
                      <w:pPr>
                        <w:jc w:val="both"/>
                        <w:rPr>
                          <w:rStyle w:val="Hyperlink"/>
                          <w:rFonts w:ascii="Times New Roman" w:hAnsi="Times New Roman"/>
                          <w:b w:val="0"/>
                          <w:color w:val="auto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pacing w:val="-12"/>
                          <w:sz w:val="24"/>
                          <w:szCs w:val="24"/>
                          <w:shd w:val="clear" w:color="auto" w:fill="FFFFFF"/>
                        </w:rPr>
                        <w:t>P</w:t>
                      </w:r>
                      <w:r w:rsidR="00CF3A65">
                        <w:rPr>
                          <w:rFonts w:ascii="Times New Roman" w:hAnsi="Times New Roman"/>
                          <w:b w:val="0"/>
                          <w:spacing w:val="-12"/>
                          <w:sz w:val="24"/>
                          <w:szCs w:val="24"/>
                          <w:shd w:val="clear" w:color="auto" w:fill="FFFFFF"/>
                        </w:rPr>
                        <w:t>rofessor, Research Director</w:t>
                      </w:r>
                      <w:r w:rsidR="008A7626" w:rsidRPr="00BE1D1B">
                        <w:rPr>
                          <w:rStyle w:val="Hyperlink"/>
                          <w:rFonts w:ascii="Times New Roman" w:hAnsi="Times New Roman"/>
                          <w:b w:val="0"/>
                          <w:color w:val="auto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1AEC5BC" w14:textId="2A6D92DE" w:rsidR="008A7626" w:rsidRPr="00BE1D1B" w:rsidRDefault="00CF3A65" w:rsidP="00A933F5">
                      <w:pPr>
                        <w:jc w:val="both"/>
                        <w:rPr>
                          <w:rStyle w:val="Hyperlink"/>
                          <w:rFonts w:ascii="Times New Roman" w:hAnsi="Times New Roman"/>
                          <w:b w:val="0"/>
                          <w:color w:val="auto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w:pPr>
                      <w:r>
                        <w:rPr>
                          <w:rStyle w:val="Hyperlink"/>
                          <w:rFonts w:ascii="Times New Roman" w:hAnsi="Times New Roman"/>
                          <w:b w:val="0"/>
                          <w:color w:val="auto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w:t>VERO</w:t>
                      </w:r>
                      <w:r w:rsidR="00043309">
                        <w:rPr>
                          <w:rStyle w:val="Hyperlink"/>
                          <w:rFonts w:ascii="Times New Roman" w:hAnsi="Times New Roman"/>
                          <w:b w:val="0"/>
                          <w:color w:val="auto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w:t xml:space="preserve"> Program</w:t>
                      </w:r>
                    </w:p>
                    <w:p w14:paraId="48E48BE5" w14:textId="5707A81D" w:rsidR="008A7626" w:rsidRPr="00BE1D1B" w:rsidRDefault="00CF3A65" w:rsidP="00A933F5">
                      <w:pPr>
                        <w:jc w:val="both"/>
                        <w:rPr>
                          <w:rFonts w:ascii="Times New Roman" w:hAnsi="Times New Roman"/>
                          <w:b w:val="0"/>
                          <w:spacing w:val="-1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Style w:val="Hyperlink"/>
                          <w:rFonts w:ascii="Times New Roman" w:hAnsi="Times New Roman"/>
                          <w:b w:val="0"/>
                          <w:color w:val="auto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w:t>Texas A&amp;M University</w:t>
                      </w:r>
                    </w:p>
                    <w:p w14:paraId="02D7BECA" w14:textId="77777777" w:rsidR="008A7626" w:rsidRDefault="008A7626" w:rsidP="00A933F5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5F0FB5" w:rsidRPr="000321BB">
        <w:rPr>
          <w:noProof/>
        </w:rPr>
        <w:t xml:space="preserve">  </w:t>
      </w:r>
    </w:p>
    <w:p w14:paraId="3FD45D8D" w14:textId="178A4C83" w:rsidR="00222D1A" w:rsidRDefault="00882586" w:rsidP="0053694A">
      <w:pPr>
        <w:jc w:val="both"/>
        <w:rPr>
          <w:rStyle w:val="apple-converted-space"/>
          <w:rFonts w:ascii="Times New Roman" w:hAnsi="Times New Roman"/>
        </w:rPr>
      </w:pPr>
      <w:r>
        <w:rPr>
          <w:rFonts w:ascii="Times New Roman" w:hAnsi="Times New Roman"/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720022" wp14:editId="3FFEFCB5">
                <wp:simplePos x="0" y="0"/>
                <wp:positionH relativeFrom="column">
                  <wp:posOffset>1257300</wp:posOffset>
                </wp:positionH>
                <wp:positionV relativeFrom="paragraph">
                  <wp:posOffset>37878</wp:posOffset>
                </wp:positionV>
                <wp:extent cx="2257425" cy="992505"/>
                <wp:effectExtent l="0" t="0" r="28575" b="17145"/>
                <wp:wrapNone/>
                <wp:docPr id="42" name="Text 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925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7031B3" w14:textId="73409EAF" w:rsidR="008A7626" w:rsidRDefault="00E3134D" w:rsidP="000C2F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2B4EED" wp14:editId="0BE88B9C">
                                  <wp:extent cx="2085975" cy="28575"/>
                                  <wp:effectExtent l="0" t="0" r="0" b="0"/>
                                  <wp:docPr id="496499005" name="Picture 4964990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975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2F5D06" w14:textId="77777777" w:rsidR="008A7626" w:rsidRPr="00A933F5" w:rsidRDefault="008A7626" w:rsidP="000C2F56">
                            <w:pPr>
                              <w:jc w:val="both"/>
                              <w:rPr>
                                <w:rFonts w:ascii="Times New Roman" w:hAnsi="Times New Roman"/>
                                <w:sz w:val="8"/>
                                <w:szCs w:val="8"/>
                              </w:rPr>
                            </w:pPr>
                          </w:p>
                          <w:p w14:paraId="55105D1C" w14:textId="6A40D4F0" w:rsidR="008A7626" w:rsidRPr="00BE1D1B" w:rsidRDefault="00CF3A65" w:rsidP="000C2F56">
                            <w:pPr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Noelle Noyes</w:t>
                            </w:r>
                            <w:r w:rsidR="008A7626" w:rsidRPr="00BE1D1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8A76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DVM</w:t>
                            </w:r>
                            <w:r w:rsidR="008A7626" w:rsidRPr="00BE1D1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PhD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MA</w:t>
                            </w:r>
                            <w:r w:rsidR="008A76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8E9AC9B" w14:textId="67284C73" w:rsidR="00CF3A65" w:rsidRDefault="00CF3A65" w:rsidP="000C2F56">
                            <w:pPr>
                              <w:jc w:val="both"/>
                              <w:rPr>
                                <w:rFonts w:ascii="Times New Roman" w:hAnsi="Times New Roman"/>
                                <w:b w:val="0"/>
                                <w:spacing w:val="-1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pacing w:val="-12"/>
                                <w:sz w:val="24"/>
                                <w:szCs w:val="24"/>
                                <w:shd w:val="clear" w:color="auto" w:fill="FFFFFF"/>
                              </w:rPr>
                              <w:t>Associate Professor</w:t>
                            </w:r>
                          </w:p>
                          <w:p w14:paraId="6FD0E245" w14:textId="6D7116BF" w:rsidR="008A7626" w:rsidRPr="00BE1D1B" w:rsidRDefault="00CF3A65" w:rsidP="000C2F56">
                            <w:pPr>
                              <w:jc w:val="both"/>
                              <w:rPr>
                                <w:rStyle w:val="Hyperlink"/>
                                <w:rFonts w:ascii="Times New Roman" w:hAnsi="Times New Roman"/>
                                <w:b w:val="0"/>
                                <w:color w:val="auto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pacing w:val="-12"/>
                                <w:sz w:val="24"/>
                                <w:szCs w:val="24"/>
                                <w:shd w:val="clear" w:color="auto" w:fill="FFFFFF"/>
                              </w:rPr>
                              <w:t>College of Veterinary Medicine</w:t>
                            </w:r>
                            <w:r w:rsidR="008A7626" w:rsidRPr="00BE1D1B">
                              <w:rPr>
                                <w:rStyle w:val="Hyperlink"/>
                                <w:rFonts w:ascii="Times New Roman" w:hAnsi="Times New Roman"/>
                                <w:b w:val="0"/>
                                <w:color w:val="auto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08FB39F5" w14:textId="56C91469" w:rsidR="008A7626" w:rsidRPr="00BE1D1B" w:rsidRDefault="008A7626" w:rsidP="000C2F56">
                            <w:pPr>
                              <w:jc w:val="both"/>
                              <w:rPr>
                                <w:rFonts w:ascii="Times New Roman" w:hAnsi="Times New Roman"/>
                                <w:b w:val="0"/>
                                <w:spacing w:val="-1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E1D1B">
                              <w:rPr>
                                <w:rStyle w:val="Hyperlink"/>
                                <w:rFonts w:ascii="Times New Roman" w:hAnsi="Times New Roman"/>
                                <w:b w:val="0"/>
                                <w:color w:val="auto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w:t xml:space="preserve">University of </w:t>
                            </w:r>
                            <w:r w:rsidR="00CF3A65">
                              <w:rPr>
                                <w:rStyle w:val="Hyperlink"/>
                                <w:rFonts w:ascii="Times New Roman" w:hAnsi="Times New Roman"/>
                                <w:b w:val="0"/>
                                <w:color w:val="auto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w:t>Minnesota</w:t>
                            </w:r>
                          </w:p>
                          <w:p w14:paraId="28EB106C" w14:textId="77777777" w:rsidR="008A7626" w:rsidRDefault="008A7626" w:rsidP="000C2F5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F720022" id="Text Box 557" o:spid="_x0000_s1027" type="#_x0000_t202" style="position:absolute;left:0;text-align:left;margin-left:99pt;margin-top:3pt;width:177.75pt;height:78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" filled="f" strokecolor="white">
                <v:textbox>
                  <w:txbxContent>
                    <w:p w14:paraId="327031B3" w14:textId="73409EAF" w:rsidR="008A7626" w:rsidRDefault="00E3134D" w:rsidP="000C2F56">
                      <w:r>
                        <w:rPr>
                          <w:noProof/>
                        </w:rPr>
                        <w:drawing>
                          <wp:inline distT="0" distB="0" distL="0" distR="0" wp14:anchorId="732B4EED" wp14:editId="0BE88B9C">
                            <wp:extent cx="2085975" cy="28575"/>
                            <wp:effectExtent l="0" t="0" r="0" b="0"/>
                            <wp:docPr id="496499005" name="Picture 4964990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5975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2F5D06" w14:textId="77777777" w:rsidR="008A7626" w:rsidRPr="00A933F5" w:rsidRDefault="008A7626" w:rsidP="000C2F56">
                      <w:pPr>
                        <w:jc w:val="both"/>
                        <w:rPr>
                          <w:rFonts w:ascii="Times New Roman" w:hAnsi="Times New Roman"/>
                          <w:sz w:val="8"/>
                          <w:szCs w:val="8"/>
                        </w:rPr>
                      </w:pPr>
                    </w:p>
                    <w:p w14:paraId="55105D1C" w14:textId="6A40D4F0" w:rsidR="008A7626" w:rsidRPr="00BE1D1B" w:rsidRDefault="00CF3A65" w:rsidP="000C2F56">
                      <w:pPr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Noelle Noyes</w:t>
                      </w:r>
                      <w:r w:rsidR="008A7626" w:rsidRPr="00BE1D1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,</w:t>
                      </w:r>
                      <w:r w:rsidR="008A76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DVM</w:t>
                      </w:r>
                      <w:r w:rsidR="008A7626" w:rsidRPr="00BE1D1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PhD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MA</w:t>
                      </w:r>
                      <w:r w:rsidR="008A76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8E9AC9B" w14:textId="67284C73" w:rsidR="00CF3A65" w:rsidRDefault="00CF3A65" w:rsidP="000C2F56">
                      <w:pPr>
                        <w:jc w:val="both"/>
                        <w:rPr>
                          <w:rFonts w:ascii="Times New Roman" w:hAnsi="Times New Roman"/>
                          <w:b w:val="0"/>
                          <w:spacing w:val="-1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pacing w:val="-12"/>
                          <w:sz w:val="24"/>
                          <w:szCs w:val="24"/>
                          <w:shd w:val="clear" w:color="auto" w:fill="FFFFFF"/>
                        </w:rPr>
                        <w:t>Associate Professor</w:t>
                      </w:r>
                    </w:p>
                    <w:p w14:paraId="6FD0E245" w14:textId="6D7116BF" w:rsidR="008A7626" w:rsidRPr="00BE1D1B" w:rsidRDefault="00CF3A65" w:rsidP="000C2F56">
                      <w:pPr>
                        <w:jc w:val="both"/>
                        <w:rPr>
                          <w:rStyle w:val="Hyperlink"/>
                          <w:rFonts w:ascii="Times New Roman" w:hAnsi="Times New Roman"/>
                          <w:b w:val="0"/>
                          <w:color w:val="auto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pacing w:val="-12"/>
                          <w:sz w:val="24"/>
                          <w:szCs w:val="24"/>
                          <w:shd w:val="clear" w:color="auto" w:fill="FFFFFF"/>
                        </w:rPr>
                        <w:t>College of Veterinary Medicine</w:t>
                      </w:r>
                      <w:r w:rsidR="008A7626" w:rsidRPr="00BE1D1B">
                        <w:rPr>
                          <w:rStyle w:val="Hyperlink"/>
                          <w:rFonts w:ascii="Times New Roman" w:hAnsi="Times New Roman"/>
                          <w:b w:val="0"/>
                          <w:color w:val="auto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08FB39F5" w14:textId="56C91469" w:rsidR="008A7626" w:rsidRPr="00BE1D1B" w:rsidRDefault="008A7626" w:rsidP="000C2F56">
                      <w:pPr>
                        <w:jc w:val="both"/>
                        <w:rPr>
                          <w:rFonts w:ascii="Times New Roman" w:hAnsi="Times New Roman"/>
                          <w:b w:val="0"/>
                          <w:spacing w:val="-1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E1D1B">
                        <w:rPr>
                          <w:rStyle w:val="Hyperlink"/>
                          <w:rFonts w:ascii="Times New Roman" w:hAnsi="Times New Roman"/>
                          <w:b w:val="0"/>
                          <w:color w:val="auto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w:t xml:space="preserve">University of </w:t>
                      </w:r>
                      <w:r w:rsidR="00CF3A65">
                        <w:rPr>
                          <w:rStyle w:val="Hyperlink"/>
                          <w:rFonts w:ascii="Times New Roman" w:hAnsi="Times New Roman"/>
                          <w:b w:val="0"/>
                          <w:color w:val="auto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w:t>Minnesota</w:t>
                      </w:r>
                    </w:p>
                    <w:p w14:paraId="28EB106C" w14:textId="77777777" w:rsidR="008A7626" w:rsidRDefault="008A7626" w:rsidP="000C2F56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5115BB4B" w14:textId="2BBC8C3B" w:rsidR="00222D1A" w:rsidRDefault="00222D1A" w:rsidP="0053694A">
      <w:pPr>
        <w:jc w:val="both"/>
        <w:rPr>
          <w:rStyle w:val="apple-converted-space"/>
          <w:rFonts w:ascii="Times New Roman" w:hAnsi="Times New Roman"/>
        </w:rPr>
      </w:pPr>
    </w:p>
    <w:p w14:paraId="49BF1A9D" w14:textId="3A0B9AC1" w:rsidR="00222D1A" w:rsidRDefault="00222D1A" w:rsidP="0053694A">
      <w:pPr>
        <w:jc w:val="both"/>
        <w:rPr>
          <w:rStyle w:val="Hyperlink"/>
          <w:rFonts w:ascii="Times New Roman" w:hAnsi="Times New Roman"/>
          <w:b w:val="0"/>
          <w:color w:val="000000"/>
          <w:spacing w:val="-12"/>
          <w:sz w:val="22"/>
          <w:szCs w:val="22"/>
          <w:u w:val="none"/>
          <w:shd w:val="clear" w:color="auto" w:fill="FFFFFF"/>
        </w:rPr>
      </w:pPr>
      <w:bookmarkStart w:id="0" w:name="_Hlk138272038"/>
    </w:p>
    <w:bookmarkEnd w:id="0"/>
    <w:p w14:paraId="01F28729" w14:textId="28120983" w:rsidR="005D4D98" w:rsidRDefault="005D4D98" w:rsidP="00EC55FE">
      <w:pPr>
        <w:jc w:val="left"/>
        <w:rPr>
          <w:rStyle w:val="Hyperlink"/>
          <w:rFonts w:ascii="Times New Roman" w:hAnsi="Times New Roman"/>
          <w:b w:val="0"/>
          <w:color w:val="000000"/>
          <w:spacing w:val="-12"/>
          <w:sz w:val="22"/>
          <w:szCs w:val="22"/>
          <w:u w:val="none"/>
          <w:shd w:val="clear" w:color="auto" w:fill="FFFFFF"/>
        </w:rPr>
      </w:pPr>
    </w:p>
    <w:sectPr w:rsidR="005D4D98" w:rsidSect="00B11DA1">
      <w:pgSz w:w="15840" w:h="12240" w:orient="landscape" w:code="1"/>
      <w:pgMar w:top="720" w:right="720" w:bottom="720" w:left="720" w:header="709" w:footer="709" w:gutter="0"/>
      <w:pgBorders w:offsetFrom="page">
        <w:top w:val="basicWideMidline" w:sz="8" w:space="24" w:color="auto"/>
        <w:left w:val="basicWideMidline" w:sz="8" w:space="24" w:color="auto"/>
        <w:bottom w:val="basicWideMidline" w:sz="8" w:space="24" w:color="auto"/>
        <w:right w:val="basicWideMidlin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AF08" w14:textId="77777777" w:rsidR="00E1596A" w:rsidRDefault="00E1596A" w:rsidP="0041448D">
      <w:r>
        <w:separator/>
      </w:r>
    </w:p>
  </w:endnote>
  <w:endnote w:type="continuationSeparator" w:id="0">
    <w:p w14:paraId="2C9BFE26" w14:textId="77777777" w:rsidR="00E1596A" w:rsidRDefault="00E1596A" w:rsidP="00414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cript MT Bold">
    <w:panose1 w:val="03040602040607080904"/>
    <w:charset w:val="4D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Albany AMT">
    <w:altName w:val="Arial"/>
    <w:panose1 w:val="020B0604020202020204"/>
    <w:charset w:val="00"/>
    <w:family w:val="swiss"/>
    <w:pitch w:val="variable"/>
    <w:sig w:usb0="00002A87" w:usb1="C0000000" w:usb2="00000008" w:usb3="00000000" w:csb0="000000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2FB13" w14:textId="77777777" w:rsidR="00E1596A" w:rsidRDefault="00E1596A" w:rsidP="0041448D">
      <w:r>
        <w:separator/>
      </w:r>
    </w:p>
  </w:footnote>
  <w:footnote w:type="continuationSeparator" w:id="0">
    <w:p w14:paraId="1FCE9179" w14:textId="77777777" w:rsidR="00E1596A" w:rsidRDefault="00E1596A" w:rsidP="00414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8F"/>
    <w:rsid w:val="00002C3E"/>
    <w:rsid w:val="0000482A"/>
    <w:rsid w:val="00006613"/>
    <w:rsid w:val="00012A25"/>
    <w:rsid w:val="000223B2"/>
    <w:rsid w:val="00024CA2"/>
    <w:rsid w:val="000321BB"/>
    <w:rsid w:val="0003685A"/>
    <w:rsid w:val="00043309"/>
    <w:rsid w:val="0005073B"/>
    <w:rsid w:val="00053CB7"/>
    <w:rsid w:val="000566A7"/>
    <w:rsid w:val="00062BB2"/>
    <w:rsid w:val="00072AB3"/>
    <w:rsid w:val="000804FA"/>
    <w:rsid w:val="00080A4F"/>
    <w:rsid w:val="0009119D"/>
    <w:rsid w:val="00092344"/>
    <w:rsid w:val="000A4F51"/>
    <w:rsid w:val="000C2F56"/>
    <w:rsid w:val="000C4334"/>
    <w:rsid w:val="000C6724"/>
    <w:rsid w:val="000C70D9"/>
    <w:rsid w:val="000F1559"/>
    <w:rsid w:val="000F1F8C"/>
    <w:rsid w:val="00100DBE"/>
    <w:rsid w:val="00134C1C"/>
    <w:rsid w:val="001608D2"/>
    <w:rsid w:val="001700F4"/>
    <w:rsid w:val="0019156A"/>
    <w:rsid w:val="00192DDE"/>
    <w:rsid w:val="001A1784"/>
    <w:rsid w:val="001A39F4"/>
    <w:rsid w:val="001A4FE4"/>
    <w:rsid w:val="001A6A5E"/>
    <w:rsid w:val="001E3F03"/>
    <w:rsid w:val="001F1101"/>
    <w:rsid w:val="001F381E"/>
    <w:rsid w:val="00202538"/>
    <w:rsid w:val="0020365A"/>
    <w:rsid w:val="00215898"/>
    <w:rsid w:val="00221A95"/>
    <w:rsid w:val="00222D1A"/>
    <w:rsid w:val="00261573"/>
    <w:rsid w:val="002745E7"/>
    <w:rsid w:val="0029081F"/>
    <w:rsid w:val="0029503D"/>
    <w:rsid w:val="00295BAA"/>
    <w:rsid w:val="002A3ACD"/>
    <w:rsid w:val="002A6490"/>
    <w:rsid w:val="002B5C60"/>
    <w:rsid w:val="002C056C"/>
    <w:rsid w:val="002C3E18"/>
    <w:rsid w:val="002C44BE"/>
    <w:rsid w:val="002D6402"/>
    <w:rsid w:val="002D68CB"/>
    <w:rsid w:val="002E0FD8"/>
    <w:rsid w:val="002E2AFA"/>
    <w:rsid w:val="002E351A"/>
    <w:rsid w:val="002F6964"/>
    <w:rsid w:val="00301A3F"/>
    <w:rsid w:val="003105BF"/>
    <w:rsid w:val="0033548C"/>
    <w:rsid w:val="00343972"/>
    <w:rsid w:val="003538EF"/>
    <w:rsid w:val="0036643A"/>
    <w:rsid w:val="0036714E"/>
    <w:rsid w:val="00377582"/>
    <w:rsid w:val="00383935"/>
    <w:rsid w:val="00393BBB"/>
    <w:rsid w:val="003C295B"/>
    <w:rsid w:val="003E67C3"/>
    <w:rsid w:val="003E7DF5"/>
    <w:rsid w:val="003F0118"/>
    <w:rsid w:val="0041448D"/>
    <w:rsid w:val="004216E0"/>
    <w:rsid w:val="004243E5"/>
    <w:rsid w:val="004331E2"/>
    <w:rsid w:val="004355C2"/>
    <w:rsid w:val="00436778"/>
    <w:rsid w:val="00452D18"/>
    <w:rsid w:val="00462224"/>
    <w:rsid w:val="00473EDA"/>
    <w:rsid w:val="004754F0"/>
    <w:rsid w:val="00485246"/>
    <w:rsid w:val="004A1AC2"/>
    <w:rsid w:val="004C0FF3"/>
    <w:rsid w:val="004D06DA"/>
    <w:rsid w:val="004E283D"/>
    <w:rsid w:val="004E5467"/>
    <w:rsid w:val="004E55C7"/>
    <w:rsid w:val="004E6E15"/>
    <w:rsid w:val="00506DDA"/>
    <w:rsid w:val="00521295"/>
    <w:rsid w:val="0053694A"/>
    <w:rsid w:val="00540201"/>
    <w:rsid w:val="005406EC"/>
    <w:rsid w:val="00541544"/>
    <w:rsid w:val="0054383E"/>
    <w:rsid w:val="005458EB"/>
    <w:rsid w:val="00551E2D"/>
    <w:rsid w:val="00556F8D"/>
    <w:rsid w:val="005646D4"/>
    <w:rsid w:val="00565BA3"/>
    <w:rsid w:val="00571BD8"/>
    <w:rsid w:val="005B16D9"/>
    <w:rsid w:val="005C236C"/>
    <w:rsid w:val="005C3A81"/>
    <w:rsid w:val="005D0F7F"/>
    <w:rsid w:val="005D1834"/>
    <w:rsid w:val="005D4593"/>
    <w:rsid w:val="005D4D98"/>
    <w:rsid w:val="005D7FA6"/>
    <w:rsid w:val="005E5E78"/>
    <w:rsid w:val="005E6644"/>
    <w:rsid w:val="005F0FB5"/>
    <w:rsid w:val="005F3E4C"/>
    <w:rsid w:val="00605948"/>
    <w:rsid w:val="00620F48"/>
    <w:rsid w:val="00621D20"/>
    <w:rsid w:val="00622190"/>
    <w:rsid w:val="00624ECA"/>
    <w:rsid w:val="0063005D"/>
    <w:rsid w:val="00636ADD"/>
    <w:rsid w:val="0063729C"/>
    <w:rsid w:val="00641B31"/>
    <w:rsid w:val="00644225"/>
    <w:rsid w:val="006507A1"/>
    <w:rsid w:val="00664F33"/>
    <w:rsid w:val="00665D59"/>
    <w:rsid w:val="00675EF3"/>
    <w:rsid w:val="00695B2C"/>
    <w:rsid w:val="0069647B"/>
    <w:rsid w:val="006A6F94"/>
    <w:rsid w:val="006D2971"/>
    <w:rsid w:val="006D7057"/>
    <w:rsid w:val="006E77F5"/>
    <w:rsid w:val="006F3E46"/>
    <w:rsid w:val="006F62B9"/>
    <w:rsid w:val="006F7F65"/>
    <w:rsid w:val="00744075"/>
    <w:rsid w:val="00745C29"/>
    <w:rsid w:val="00753426"/>
    <w:rsid w:val="00755B54"/>
    <w:rsid w:val="007570DA"/>
    <w:rsid w:val="00760834"/>
    <w:rsid w:val="00766A1E"/>
    <w:rsid w:val="007723F8"/>
    <w:rsid w:val="007756B9"/>
    <w:rsid w:val="00784D10"/>
    <w:rsid w:val="00795A8B"/>
    <w:rsid w:val="007B09AA"/>
    <w:rsid w:val="007B2D4B"/>
    <w:rsid w:val="007B59D9"/>
    <w:rsid w:val="007D0D4A"/>
    <w:rsid w:val="007E1ACF"/>
    <w:rsid w:val="007F5F8B"/>
    <w:rsid w:val="0080414D"/>
    <w:rsid w:val="0080438A"/>
    <w:rsid w:val="008405A8"/>
    <w:rsid w:val="00843525"/>
    <w:rsid w:val="00856B1B"/>
    <w:rsid w:val="00863B85"/>
    <w:rsid w:val="00867EF2"/>
    <w:rsid w:val="0087119D"/>
    <w:rsid w:val="00872842"/>
    <w:rsid w:val="00882586"/>
    <w:rsid w:val="00893428"/>
    <w:rsid w:val="008A32A7"/>
    <w:rsid w:val="008A75F4"/>
    <w:rsid w:val="008A7626"/>
    <w:rsid w:val="008B4313"/>
    <w:rsid w:val="008B4BCD"/>
    <w:rsid w:val="008B6876"/>
    <w:rsid w:val="008C26BF"/>
    <w:rsid w:val="008C423F"/>
    <w:rsid w:val="008D7B2B"/>
    <w:rsid w:val="008E6CFE"/>
    <w:rsid w:val="008F44B8"/>
    <w:rsid w:val="009055AF"/>
    <w:rsid w:val="0090735F"/>
    <w:rsid w:val="0091270E"/>
    <w:rsid w:val="00935E1D"/>
    <w:rsid w:val="0093776A"/>
    <w:rsid w:val="00952593"/>
    <w:rsid w:val="00961750"/>
    <w:rsid w:val="00963340"/>
    <w:rsid w:val="00973E36"/>
    <w:rsid w:val="00985573"/>
    <w:rsid w:val="009900D6"/>
    <w:rsid w:val="00990455"/>
    <w:rsid w:val="009B222C"/>
    <w:rsid w:val="009B7149"/>
    <w:rsid w:val="009D3DED"/>
    <w:rsid w:val="009E5EE5"/>
    <w:rsid w:val="00A05C38"/>
    <w:rsid w:val="00A14659"/>
    <w:rsid w:val="00A22E0C"/>
    <w:rsid w:val="00A34634"/>
    <w:rsid w:val="00A44965"/>
    <w:rsid w:val="00A656AB"/>
    <w:rsid w:val="00A65FEF"/>
    <w:rsid w:val="00A66C6C"/>
    <w:rsid w:val="00A74373"/>
    <w:rsid w:val="00A74EDF"/>
    <w:rsid w:val="00A85205"/>
    <w:rsid w:val="00A92865"/>
    <w:rsid w:val="00A933F5"/>
    <w:rsid w:val="00AA7C7D"/>
    <w:rsid w:val="00AB4E1C"/>
    <w:rsid w:val="00AB791B"/>
    <w:rsid w:val="00AC2E74"/>
    <w:rsid w:val="00AD2DC3"/>
    <w:rsid w:val="00AE1B91"/>
    <w:rsid w:val="00B11DA1"/>
    <w:rsid w:val="00B172E4"/>
    <w:rsid w:val="00B17ACF"/>
    <w:rsid w:val="00B21355"/>
    <w:rsid w:val="00B23B9B"/>
    <w:rsid w:val="00B25A55"/>
    <w:rsid w:val="00B260BA"/>
    <w:rsid w:val="00B36765"/>
    <w:rsid w:val="00B46EA0"/>
    <w:rsid w:val="00B647AC"/>
    <w:rsid w:val="00B649A0"/>
    <w:rsid w:val="00B64A35"/>
    <w:rsid w:val="00BA0687"/>
    <w:rsid w:val="00BB1247"/>
    <w:rsid w:val="00BB634F"/>
    <w:rsid w:val="00BC07E7"/>
    <w:rsid w:val="00BC51E4"/>
    <w:rsid w:val="00BE13A3"/>
    <w:rsid w:val="00BE1D1B"/>
    <w:rsid w:val="00BE6E1D"/>
    <w:rsid w:val="00BF5293"/>
    <w:rsid w:val="00C31FB9"/>
    <w:rsid w:val="00C42034"/>
    <w:rsid w:val="00C465A5"/>
    <w:rsid w:val="00C50179"/>
    <w:rsid w:val="00C52C10"/>
    <w:rsid w:val="00C559B0"/>
    <w:rsid w:val="00C64FC7"/>
    <w:rsid w:val="00C71E12"/>
    <w:rsid w:val="00C85852"/>
    <w:rsid w:val="00C90A7E"/>
    <w:rsid w:val="00CA28ED"/>
    <w:rsid w:val="00CB472E"/>
    <w:rsid w:val="00CB4DBD"/>
    <w:rsid w:val="00CC09D4"/>
    <w:rsid w:val="00CC2A07"/>
    <w:rsid w:val="00CF3A65"/>
    <w:rsid w:val="00D145E4"/>
    <w:rsid w:val="00D25400"/>
    <w:rsid w:val="00D26FD9"/>
    <w:rsid w:val="00D40E46"/>
    <w:rsid w:val="00D517C5"/>
    <w:rsid w:val="00D56701"/>
    <w:rsid w:val="00D765CA"/>
    <w:rsid w:val="00D87C1C"/>
    <w:rsid w:val="00D9485F"/>
    <w:rsid w:val="00D95D38"/>
    <w:rsid w:val="00DA2C8F"/>
    <w:rsid w:val="00DB68F5"/>
    <w:rsid w:val="00DC016D"/>
    <w:rsid w:val="00DC3A24"/>
    <w:rsid w:val="00DC6B20"/>
    <w:rsid w:val="00DC741F"/>
    <w:rsid w:val="00DD4C9C"/>
    <w:rsid w:val="00DE3ECC"/>
    <w:rsid w:val="00DF0A02"/>
    <w:rsid w:val="00E026AB"/>
    <w:rsid w:val="00E07E16"/>
    <w:rsid w:val="00E1596A"/>
    <w:rsid w:val="00E30C86"/>
    <w:rsid w:val="00E30FCE"/>
    <w:rsid w:val="00E3134D"/>
    <w:rsid w:val="00E9518A"/>
    <w:rsid w:val="00E95467"/>
    <w:rsid w:val="00EB3200"/>
    <w:rsid w:val="00EB501C"/>
    <w:rsid w:val="00EC55FE"/>
    <w:rsid w:val="00EC7A45"/>
    <w:rsid w:val="00ED0823"/>
    <w:rsid w:val="00EE6E18"/>
    <w:rsid w:val="00EF277A"/>
    <w:rsid w:val="00F11CB9"/>
    <w:rsid w:val="00F251F7"/>
    <w:rsid w:val="00F26415"/>
    <w:rsid w:val="00F324F5"/>
    <w:rsid w:val="00F35E5B"/>
    <w:rsid w:val="00F3639A"/>
    <w:rsid w:val="00F40C92"/>
    <w:rsid w:val="00F61A60"/>
    <w:rsid w:val="00F728A2"/>
    <w:rsid w:val="00F76B9B"/>
    <w:rsid w:val="00F80C10"/>
    <w:rsid w:val="00F90514"/>
    <w:rsid w:val="00FD4EE5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C2BED"/>
  <w15:docId w15:val="{4AF4707F-179E-44AD-99F0-3078AEFC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2D18"/>
    <w:pPr>
      <w:jc w:val="center"/>
    </w:pPr>
    <w:rPr>
      <w:rFonts w:ascii="Copperplate Gothic Bold" w:hAnsi="Copperplate Gothic Bold"/>
      <w:b/>
      <w:bCs/>
      <w:color w:val="000000"/>
      <w:kern w:val="28"/>
      <w:sz w:val="17"/>
      <w:szCs w:val="17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50179"/>
    <w:pPr>
      <w:keepNext/>
      <w:spacing w:before="240" w:after="60"/>
      <w:outlineLvl w:val="0"/>
    </w:pPr>
    <w:rPr>
      <w:rFonts w:ascii="Cambria" w:eastAsia="SimSun" w:hAnsi="Cambria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1700F4"/>
    <w:pPr>
      <w:keepNext/>
      <w:spacing w:before="240" w:after="60"/>
      <w:outlineLvl w:val="2"/>
    </w:pPr>
    <w:rPr>
      <w:rFonts w:ascii="Cambria" w:eastAsia="SimSun" w:hAnsi="Cambria"/>
      <w:sz w:val="26"/>
      <w:szCs w:val="26"/>
    </w:rPr>
  </w:style>
  <w:style w:type="paragraph" w:styleId="Heading4">
    <w:name w:val="heading 4"/>
    <w:link w:val="Heading4Char"/>
    <w:qFormat/>
    <w:rsid w:val="005406EC"/>
    <w:pPr>
      <w:jc w:val="center"/>
      <w:outlineLvl w:val="3"/>
    </w:pPr>
    <w:rPr>
      <w:rFonts w:ascii="Script MT Bold" w:hAnsi="Script MT Bold"/>
      <w:b/>
      <w:bCs/>
      <w:i/>
      <w:iCs/>
      <w:color w:val="000000"/>
      <w:kern w:val="28"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qFormat/>
    <w:rsid w:val="00605948"/>
    <w:pPr>
      <w:jc w:val="center"/>
    </w:pPr>
    <w:rPr>
      <w:rFonts w:ascii="Copperplate Gothic Bold" w:hAnsi="Copperplate Gothic Bold"/>
      <w:b/>
      <w:bCs/>
      <w:color w:val="000066"/>
      <w:kern w:val="28"/>
      <w:sz w:val="43"/>
      <w:szCs w:val="43"/>
      <w:lang w:val="en-GB" w:eastAsia="en-GB"/>
    </w:rPr>
  </w:style>
  <w:style w:type="paragraph" w:customStyle="1" w:styleId="msoaccenttext2">
    <w:name w:val="msoaccenttext2"/>
    <w:rsid w:val="00605948"/>
    <w:pPr>
      <w:jc w:val="center"/>
    </w:pPr>
    <w:rPr>
      <w:rFonts w:ascii="Copperplate Gothic Bold" w:hAnsi="Copperplate Gothic Bold"/>
      <w:b/>
      <w:bCs/>
      <w:color w:val="000000"/>
      <w:kern w:val="28"/>
      <w:sz w:val="17"/>
      <w:szCs w:val="17"/>
      <w:lang w:val="en-GB" w:eastAsia="en-GB"/>
    </w:rPr>
  </w:style>
  <w:style w:type="paragraph" w:styleId="BodyText3">
    <w:name w:val="Body Text 3"/>
    <w:rsid w:val="00605948"/>
    <w:pPr>
      <w:jc w:val="center"/>
    </w:pPr>
    <w:rPr>
      <w:rFonts w:ascii="Copperplate Gothic Bold" w:hAnsi="Copperplate Gothic Bold"/>
      <w:b/>
      <w:bCs/>
      <w:color w:val="FFFFFF"/>
      <w:kern w:val="28"/>
      <w:sz w:val="22"/>
      <w:szCs w:val="22"/>
      <w:lang w:val="en-GB" w:eastAsia="en-GB"/>
    </w:rPr>
  </w:style>
  <w:style w:type="paragraph" w:customStyle="1" w:styleId="msoorganizationname">
    <w:name w:val="msoorganizationname"/>
    <w:rsid w:val="005406EC"/>
    <w:pPr>
      <w:jc w:val="center"/>
    </w:pPr>
    <w:rPr>
      <w:rFonts w:ascii="Script MT Bold" w:hAnsi="Script MT Bold"/>
      <w:b/>
      <w:bCs/>
      <w:i/>
      <w:iCs/>
      <w:color w:val="000000"/>
      <w:kern w:val="28"/>
      <w:sz w:val="28"/>
      <w:szCs w:val="28"/>
      <w:lang w:val="en-GB" w:eastAsia="en-GB"/>
    </w:rPr>
  </w:style>
  <w:style w:type="paragraph" w:styleId="Header">
    <w:name w:val="header"/>
    <w:basedOn w:val="Normal"/>
    <w:link w:val="HeaderChar"/>
    <w:rsid w:val="004144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1448D"/>
    <w:rPr>
      <w:rFonts w:ascii="Copperplate Gothic Bold" w:hAnsi="Copperplate Gothic Bold"/>
      <w:b/>
      <w:bCs/>
      <w:color w:val="000000"/>
      <w:kern w:val="28"/>
      <w:sz w:val="17"/>
      <w:szCs w:val="17"/>
      <w:lang w:val="en-GB" w:eastAsia="en-GB"/>
    </w:rPr>
  </w:style>
  <w:style w:type="paragraph" w:styleId="Footer">
    <w:name w:val="footer"/>
    <w:basedOn w:val="Normal"/>
    <w:link w:val="FooterChar"/>
    <w:rsid w:val="004144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1448D"/>
    <w:rPr>
      <w:rFonts w:ascii="Copperplate Gothic Bold" w:hAnsi="Copperplate Gothic Bold"/>
      <w:b/>
      <w:bCs/>
      <w:color w:val="000000"/>
      <w:kern w:val="28"/>
      <w:sz w:val="17"/>
      <w:szCs w:val="17"/>
      <w:lang w:val="en-GB" w:eastAsia="en-GB"/>
    </w:rPr>
  </w:style>
  <w:style w:type="character" w:customStyle="1" w:styleId="Heading1Char">
    <w:name w:val="Heading 1 Char"/>
    <w:link w:val="Heading1"/>
    <w:rsid w:val="00C50179"/>
    <w:rPr>
      <w:rFonts w:ascii="Cambria" w:eastAsia="SimSun" w:hAnsi="Cambria" w:cs="Times New Roman"/>
      <w:b/>
      <w:bCs/>
      <w:color w:val="000000"/>
      <w:kern w:val="32"/>
      <w:sz w:val="32"/>
      <w:szCs w:val="32"/>
      <w:lang w:val="en-GB" w:eastAsia="en-GB"/>
    </w:rPr>
  </w:style>
  <w:style w:type="character" w:styleId="Emphasis">
    <w:name w:val="Emphasis"/>
    <w:qFormat/>
    <w:rsid w:val="00C50179"/>
    <w:rPr>
      <w:i/>
      <w:iCs/>
    </w:rPr>
  </w:style>
  <w:style w:type="character" w:styleId="IntenseEmphasis">
    <w:name w:val="Intense Emphasis"/>
    <w:uiPriority w:val="21"/>
    <w:qFormat/>
    <w:rsid w:val="00C50179"/>
    <w:rPr>
      <w:b/>
      <w:bCs/>
      <w:i/>
      <w:iCs/>
      <w:color w:val="4F81BD"/>
    </w:rPr>
  </w:style>
  <w:style w:type="paragraph" w:styleId="NoSpacing">
    <w:name w:val="No Spacing"/>
    <w:uiPriority w:val="1"/>
    <w:qFormat/>
    <w:rsid w:val="00C50179"/>
    <w:pPr>
      <w:jc w:val="center"/>
    </w:pPr>
    <w:rPr>
      <w:rFonts w:ascii="Copperplate Gothic Bold" w:hAnsi="Copperplate Gothic Bold"/>
      <w:b/>
      <w:bCs/>
      <w:color w:val="000000"/>
      <w:kern w:val="28"/>
      <w:sz w:val="17"/>
      <w:szCs w:val="17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C50179"/>
    <w:pPr>
      <w:spacing w:after="60"/>
      <w:outlineLvl w:val="1"/>
    </w:pPr>
    <w:rPr>
      <w:rFonts w:ascii="Cambria" w:eastAsia="SimSun" w:hAnsi="Cambria"/>
      <w:sz w:val="24"/>
      <w:szCs w:val="24"/>
    </w:rPr>
  </w:style>
  <w:style w:type="character" w:customStyle="1" w:styleId="SubtitleChar">
    <w:name w:val="Subtitle Char"/>
    <w:link w:val="Subtitle"/>
    <w:rsid w:val="00C50179"/>
    <w:rPr>
      <w:rFonts w:ascii="Cambria" w:eastAsia="SimSun" w:hAnsi="Cambria" w:cs="Times New Roman"/>
      <w:b/>
      <w:bCs/>
      <w:color w:val="000000"/>
      <w:kern w:val="28"/>
      <w:sz w:val="24"/>
      <w:szCs w:val="24"/>
      <w:lang w:val="en-GB" w:eastAsia="en-GB"/>
    </w:rPr>
  </w:style>
  <w:style w:type="character" w:styleId="BookTitle">
    <w:name w:val="Book Title"/>
    <w:uiPriority w:val="33"/>
    <w:qFormat/>
    <w:rsid w:val="00C50179"/>
    <w:rPr>
      <w:b/>
      <w:bCs/>
      <w:smallCaps/>
      <w:spacing w:val="5"/>
    </w:rPr>
  </w:style>
  <w:style w:type="character" w:customStyle="1" w:styleId="Heading4Char">
    <w:name w:val="Heading 4 Char"/>
    <w:link w:val="Heading4"/>
    <w:rsid w:val="00C50179"/>
    <w:rPr>
      <w:rFonts w:ascii="Script MT Bold" w:hAnsi="Script MT Bold"/>
      <w:b/>
      <w:bCs/>
      <w:i/>
      <w:iCs/>
      <w:color w:val="000000"/>
      <w:kern w:val="28"/>
      <w:sz w:val="36"/>
      <w:szCs w:val="36"/>
      <w:lang w:val="en-GB" w:eastAsia="en-GB"/>
    </w:rPr>
  </w:style>
  <w:style w:type="character" w:customStyle="1" w:styleId="TitleChar">
    <w:name w:val="Title Char"/>
    <w:link w:val="Title"/>
    <w:rsid w:val="00062BB2"/>
    <w:rPr>
      <w:rFonts w:ascii="Copperplate Gothic Bold" w:hAnsi="Copperplate Gothic Bold"/>
      <w:b/>
      <w:bCs/>
      <w:color w:val="000066"/>
      <w:kern w:val="28"/>
      <w:sz w:val="43"/>
      <w:szCs w:val="43"/>
      <w:lang w:val="en-GB" w:eastAsia="en-GB"/>
    </w:rPr>
  </w:style>
  <w:style w:type="character" w:customStyle="1" w:styleId="apple-converted-space">
    <w:name w:val="apple-converted-space"/>
    <w:rsid w:val="00AB791B"/>
  </w:style>
  <w:style w:type="character" w:styleId="Hyperlink">
    <w:name w:val="Hyperlink"/>
    <w:uiPriority w:val="99"/>
    <w:semiHidden/>
    <w:unhideWhenUsed/>
    <w:rsid w:val="00AB791B"/>
    <w:rPr>
      <w:color w:val="0000FF"/>
      <w:u w:val="single"/>
    </w:rPr>
  </w:style>
  <w:style w:type="character" w:styleId="Strong">
    <w:name w:val="Strong"/>
    <w:uiPriority w:val="22"/>
    <w:qFormat/>
    <w:rsid w:val="00AB791B"/>
    <w:rPr>
      <w:b/>
      <w:bCs/>
    </w:rPr>
  </w:style>
  <w:style w:type="character" w:customStyle="1" w:styleId="Heading3Char">
    <w:name w:val="Heading 3 Char"/>
    <w:link w:val="Heading3"/>
    <w:rsid w:val="001700F4"/>
    <w:rPr>
      <w:rFonts w:ascii="Cambria" w:eastAsia="SimSun" w:hAnsi="Cambria" w:cs="Times New Roman"/>
      <w:b/>
      <w:bCs/>
      <w:color w:val="000000"/>
      <w:kern w:val="28"/>
      <w:sz w:val="26"/>
      <w:szCs w:val="26"/>
      <w:lang w:val="en-GB" w:eastAsia="en-GB"/>
    </w:rPr>
  </w:style>
  <w:style w:type="paragraph" w:styleId="BalloonText">
    <w:name w:val="Balloon Text"/>
    <w:basedOn w:val="Normal"/>
    <w:link w:val="BalloonTextChar"/>
    <w:semiHidden/>
    <w:unhideWhenUsed/>
    <w:rsid w:val="00A933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A933F5"/>
    <w:rPr>
      <w:rFonts w:ascii="Tahoma" w:hAnsi="Tahoma" w:cs="Tahoma"/>
      <w:b/>
      <w:bCs/>
      <w:color w:val="000000"/>
      <w:kern w:val="28"/>
      <w:sz w:val="16"/>
      <w:szCs w:val="1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EC55FE"/>
    <w:pPr>
      <w:spacing w:before="100" w:beforeAutospacing="1" w:after="100" w:afterAutospacing="1"/>
      <w:jc w:val="left"/>
    </w:pPr>
    <w:rPr>
      <w:rFonts w:ascii="Times New Roman" w:hAnsi="Times New Roman"/>
      <w:b w:val="0"/>
      <w:bCs w:val="0"/>
      <w:color w:val="auto"/>
      <w:kern w:val="0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00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hdphoto" Target="media/hdphoto1.wdp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e\Dropbox\2016EpiOnIsland\CCO_WORD_002-Certificate_of_Completion_F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E0AC2-0BAD-4645-8528-67401E59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C:\Users\jie\Dropbox\2016EpiOnIsland\CCO_WORD_002-Certificate_of_Completion_Formal.dot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Completion - Formal</vt:lpstr>
    </vt:vector>
  </TitlesOfParts>
  <Company>class-templates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Completion - Formal</dc:title>
  <dc:subject>Award Certificates</dc:subject>
  <dc:creator>default</dc:creator>
  <cp:keywords>certificate of completion,free award certificate templates,blank certificates</cp:keywords>
  <dc:description>www.class-templates.com</dc:description>
  <cp:lastModifiedBy>Morley, Paul</cp:lastModifiedBy>
  <cp:revision>3</cp:revision>
  <cp:lastPrinted>2023-06-21T23:38:00Z</cp:lastPrinted>
  <dcterms:created xsi:type="dcterms:W3CDTF">2024-07-03T16:39:00Z</dcterms:created>
  <dcterms:modified xsi:type="dcterms:W3CDTF">2024-07-03T16:40:00Z</dcterms:modified>
  <cp:category>Award Certificates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CCO_WORD_002</vt:lpwstr>
  </property>
  <property fmtid="{D5CDD505-2E9C-101B-9397-08002B2CF9AE}" pid="3" name="GrammarlyDocumentId">
    <vt:lpwstr>bea44c234f5f50e69c0133d6de26b08b53c18b5f2e9049655aa6526e992f4148</vt:lpwstr>
  </property>
</Properties>
</file>